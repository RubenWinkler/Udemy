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7A5" w:rsidRDefault="007E77A5">
      <w:pPr>
        <w:rPr>
          <w:b/>
          <w:sz w:val="28"/>
        </w:rPr>
      </w:pPr>
      <w:r w:rsidRPr="007E77A5">
        <w:rPr>
          <w:b/>
          <w:sz w:val="28"/>
        </w:rPr>
        <w:t>Übung zum Thema Listen</w:t>
      </w:r>
    </w:p>
    <w:p w:rsidR="007E77A5" w:rsidRPr="007E77A5" w:rsidRDefault="007E77A5">
      <w:pPr>
        <w:rPr>
          <w:b/>
          <w:sz w:val="24"/>
        </w:rPr>
      </w:pPr>
      <w:r w:rsidRPr="007E77A5">
        <w:rPr>
          <w:b/>
          <w:sz w:val="24"/>
        </w:rPr>
        <w:t>Einkaufsliste</w:t>
      </w:r>
    </w:p>
    <w:p w:rsidR="007E77A5" w:rsidRDefault="007E77A5" w:rsidP="007E77A5">
      <w:pPr>
        <w:pStyle w:val="Listenabsatz"/>
        <w:numPr>
          <w:ilvl w:val="0"/>
          <w:numId w:val="1"/>
        </w:numPr>
      </w:pPr>
      <w:r>
        <w:t>Butter</w:t>
      </w:r>
    </w:p>
    <w:p w:rsidR="007E77A5" w:rsidRDefault="007E77A5" w:rsidP="007E77A5">
      <w:pPr>
        <w:pStyle w:val="Listenabsatz"/>
        <w:numPr>
          <w:ilvl w:val="0"/>
          <w:numId w:val="1"/>
        </w:numPr>
      </w:pPr>
      <w:r>
        <w:t>Pizza</w:t>
      </w:r>
    </w:p>
    <w:p w:rsidR="007E77A5" w:rsidRDefault="007E77A5" w:rsidP="007E77A5">
      <w:pPr>
        <w:pStyle w:val="Listenabsatz"/>
        <w:numPr>
          <w:ilvl w:val="0"/>
          <w:numId w:val="1"/>
        </w:numPr>
      </w:pPr>
      <w:r>
        <w:t>Äpfel</w:t>
      </w:r>
    </w:p>
    <w:p w:rsidR="007E77A5" w:rsidRDefault="007E77A5" w:rsidP="007E77A5">
      <w:pPr>
        <w:pStyle w:val="Listenabsatz"/>
        <w:numPr>
          <w:ilvl w:val="0"/>
          <w:numId w:val="1"/>
        </w:numPr>
      </w:pPr>
      <w:r>
        <w:t>Nudeln</w:t>
      </w:r>
    </w:p>
    <w:p w:rsidR="007E77A5" w:rsidRDefault="007E77A5" w:rsidP="007E77A5">
      <w:pPr>
        <w:pStyle w:val="Listenabsatz"/>
        <w:numPr>
          <w:ilvl w:val="0"/>
          <w:numId w:val="1"/>
        </w:numPr>
      </w:pPr>
      <w:r>
        <w:t>Käse</w:t>
      </w:r>
    </w:p>
    <w:p w:rsidR="007E77A5" w:rsidRDefault="007E77A5" w:rsidP="007E77A5">
      <w:pPr>
        <w:pStyle w:val="Listenabsatz"/>
        <w:numPr>
          <w:ilvl w:val="0"/>
          <w:numId w:val="1"/>
        </w:numPr>
      </w:pPr>
      <w:r>
        <w:t>Schinken</w:t>
      </w:r>
      <w:bookmarkStart w:id="0" w:name="_GoBack"/>
      <w:bookmarkEnd w:id="0"/>
    </w:p>
    <w:p w:rsidR="007E77A5" w:rsidRPr="007E77A5" w:rsidRDefault="007E77A5" w:rsidP="007E77A5">
      <w:pPr>
        <w:rPr>
          <w:b/>
          <w:sz w:val="24"/>
        </w:rPr>
      </w:pPr>
      <w:r>
        <w:rPr>
          <w:b/>
          <w:sz w:val="24"/>
        </w:rPr>
        <w:t xml:space="preserve">Platzierungen </w:t>
      </w:r>
      <w:r w:rsidR="001F47E2">
        <w:rPr>
          <w:b/>
          <w:sz w:val="24"/>
        </w:rPr>
        <w:t>Jugend forscht</w:t>
      </w:r>
    </w:p>
    <w:p w:rsidR="007E77A5" w:rsidRDefault="007E77A5" w:rsidP="007E77A5">
      <w:pPr>
        <w:pStyle w:val="Listenabsatz"/>
        <w:numPr>
          <w:ilvl w:val="0"/>
          <w:numId w:val="2"/>
        </w:numPr>
      </w:pPr>
      <w:r>
        <w:t>Mia</w:t>
      </w:r>
      <w:r w:rsidR="001F47E2">
        <w:t xml:space="preserve"> Martens</w:t>
      </w:r>
    </w:p>
    <w:p w:rsidR="007E77A5" w:rsidRDefault="001F47E2" w:rsidP="007E77A5">
      <w:pPr>
        <w:pStyle w:val="Listenabsatz"/>
        <w:numPr>
          <w:ilvl w:val="0"/>
          <w:numId w:val="2"/>
        </w:numPr>
      </w:pPr>
      <w:r>
        <w:t>Andreas Arendt</w:t>
      </w:r>
    </w:p>
    <w:p w:rsidR="007E77A5" w:rsidRDefault="007E77A5" w:rsidP="007E77A5">
      <w:pPr>
        <w:pStyle w:val="Listenabsatz"/>
        <w:numPr>
          <w:ilvl w:val="0"/>
          <w:numId w:val="2"/>
        </w:numPr>
      </w:pPr>
      <w:r>
        <w:t>Larissa</w:t>
      </w:r>
      <w:r w:rsidR="001F47E2">
        <w:t xml:space="preserve"> Lorenzen</w:t>
      </w:r>
    </w:p>
    <w:p w:rsidR="007E77A5" w:rsidRDefault="001F47E2" w:rsidP="007E77A5">
      <w:pPr>
        <w:pStyle w:val="Listenabsatz"/>
        <w:numPr>
          <w:ilvl w:val="0"/>
          <w:numId w:val="2"/>
        </w:numPr>
      </w:pPr>
      <w:r>
        <w:t>Phillip Pfeiffer</w:t>
      </w:r>
    </w:p>
    <w:p w:rsidR="001F47E2" w:rsidRDefault="001F47E2" w:rsidP="001F47E2">
      <w:pPr>
        <w:pStyle w:val="Listenabsatz"/>
        <w:numPr>
          <w:ilvl w:val="0"/>
          <w:numId w:val="2"/>
        </w:numPr>
      </w:pPr>
      <w:r>
        <w:t>Pia Peters</w:t>
      </w:r>
    </w:p>
    <w:p w:rsidR="001F47E2" w:rsidRDefault="001F47E2" w:rsidP="001F47E2">
      <w:pPr>
        <w:rPr>
          <w:b/>
          <w:sz w:val="24"/>
        </w:rPr>
      </w:pPr>
      <w:r w:rsidRPr="001F47E2">
        <w:rPr>
          <w:b/>
          <w:sz w:val="24"/>
        </w:rPr>
        <w:t>Abkürzungen</w:t>
      </w:r>
    </w:p>
    <w:p w:rsidR="001F47E2" w:rsidRPr="001F47E2" w:rsidRDefault="001F47E2" w:rsidP="001F47E2">
      <w:r>
        <w:t>usw.</w:t>
      </w:r>
      <w:r>
        <w:br/>
        <w:t xml:space="preserve">     und so weiter</w:t>
      </w:r>
      <w:r>
        <w:br/>
        <w:t>etc.</w:t>
      </w:r>
      <w:r>
        <w:br/>
        <w:t xml:space="preserve">     et </w:t>
      </w:r>
      <w:proofErr w:type="spellStart"/>
      <w:r>
        <w:t>cetera</w:t>
      </w:r>
      <w:proofErr w:type="spellEnd"/>
      <w:r>
        <w:br/>
        <w:t>vgl.</w:t>
      </w:r>
      <w:r>
        <w:br/>
        <w:t xml:space="preserve">     vergleiche</w:t>
      </w:r>
      <w:r>
        <w:br/>
        <w:t>z.B.</w:t>
      </w:r>
      <w:r>
        <w:br/>
        <w:t xml:space="preserve">     zum Beispiel</w:t>
      </w:r>
    </w:p>
    <w:sectPr w:rsidR="001F47E2" w:rsidRPr="001F47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301E6"/>
    <w:multiLevelType w:val="hybridMultilevel"/>
    <w:tmpl w:val="2B640B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E7074A"/>
    <w:multiLevelType w:val="hybridMultilevel"/>
    <w:tmpl w:val="B63A597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7A5"/>
    <w:rsid w:val="001F47E2"/>
    <w:rsid w:val="007E77A5"/>
    <w:rsid w:val="009F787F"/>
    <w:rsid w:val="00B2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E77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E7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6FDD474E</Template>
  <TotalTime>0</TotalTime>
  <Pages>1</Pages>
  <Words>38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Winkler, Ruben</dc:creator>
  <cp:lastModifiedBy>Winkler, Ruben</cp:lastModifiedBy>
  <cp:revision>1</cp:revision>
  <dcterms:created xsi:type="dcterms:W3CDTF">2017-08-29T06:39:00Z</dcterms:created>
  <dcterms:modified xsi:type="dcterms:W3CDTF">2017-08-29T06:57:00Z</dcterms:modified>
</cp:coreProperties>
</file>